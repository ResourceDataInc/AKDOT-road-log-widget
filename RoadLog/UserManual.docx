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E26" w:rsidRDefault="00471E26" w:rsidP="00C91E30">
      <w:pPr>
        <w:pStyle w:val="Heading1"/>
      </w:pPr>
      <w:r>
        <w:t>Road Log Widget</w:t>
      </w:r>
      <w:r w:rsidR="00C91E30">
        <w:t xml:space="preserve"> User Instructions</w:t>
      </w:r>
    </w:p>
    <w:p w:rsidR="009F750D" w:rsidRDefault="00C91E30" w:rsidP="008E2883">
      <w:pPr>
        <w:pStyle w:val="ListParagraph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F29986">
            <wp:simplePos x="0" y="0"/>
            <wp:positionH relativeFrom="column">
              <wp:posOffset>1171575</wp:posOffset>
            </wp:positionH>
            <wp:positionV relativeFrom="paragraph">
              <wp:posOffset>170180</wp:posOffset>
            </wp:positionV>
            <wp:extent cx="466725" cy="4572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741">
        <w:t>Click the Road Log widget tool</w:t>
      </w:r>
      <w:r w:rsidR="00546AB0" w:rsidRPr="00546AB0">
        <w:rPr>
          <w:noProof/>
        </w:rPr>
        <w:t xml:space="preserve"> </w:t>
      </w:r>
    </w:p>
    <w:p w:rsidR="00546AB0" w:rsidRDefault="00546AB0" w:rsidP="008E2883">
      <w:pPr>
        <w:pStyle w:val="ListParagraph"/>
        <w:numPr>
          <w:ilvl w:val="0"/>
          <w:numId w:val="32"/>
        </w:num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A710DE0">
            <wp:simplePos x="0" y="0"/>
            <wp:positionH relativeFrom="margin">
              <wp:align>center</wp:align>
            </wp:positionH>
            <wp:positionV relativeFrom="paragraph">
              <wp:posOffset>626110</wp:posOffset>
            </wp:positionV>
            <wp:extent cx="3867150" cy="1676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the events you want included in your Road Log Report</w:t>
      </w:r>
    </w:p>
    <w:p w:rsidR="00546AB0" w:rsidRDefault="00546AB0" w:rsidP="008E2883">
      <w:pPr>
        <w:pStyle w:val="ListParagraph"/>
        <w:numPr>
          <w:ilvl w:val="0"/>
          <w:numId w:val="32"/>
        </w:numPr>
      </w:pPr>
      <w:r>
        <w:t>Select the route you wish to run the report for</w:t>
      </w:r>
    </w:p>
    <w:p w:rsidR="002069CC" w:rsidRDefault="002069CC" w:rsidP="00C91E30">
      <w:pPr>
        <w:pStyle w:val="ListParagraph"/>
        <w:numPr>
          <w:ilvl w:val="1"/>
          <w:numId w:val="32"/>
        </w:numPr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DBA6A2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4981575" cy="1000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To choose a route</w:t>
      </w:r>
      <w:r>
        <w:t xml:space="preserve"> by text search,</w:t>
      </w:r>
      <w:r w:rsidRPr="002069CC">
        <w:t xml:space="preserve"> </w:t>
      </w:r>
      <w:r>
        <w:t>s</w:t>
      </w:r>
      <w:r>
        <w:t>elect if you wish to search by Name or ID</w:t>
      </w:r>
      <w:r>
        <w:t xml:space="preserve">. </w:t>
      </w:r>
      <w:r w:rsidR="00546AB0">
        <w:t>Begin typing in the search box</w:t>
      </w:r>
      <w:r>
        <w:t>. Suggestions will populate below. Click to choose your preferred selection.</w:t>
      </w:r>
    </w:p>
    <w:p w:rsidR="002069CC" w:rsidRDefault="002069CC" w:rsidP="00C91E30">
      <w:pPr>
        <w:pStyle w:val="ListParagraph"/>
        <w:numPr>
          <w:ilvl w:val="1"/>
          <w:numId w:val="32"/>
        </w:numPr>
        <w:ind w:left="1080"/>
      </w:pPr>
      <w:r>
        <w:t xml:space="preserve">If you wish to choose a route by </w:t>
      </w:r>
      <w:r w:rsidR="00546AB0">
        <w:t>clicking on the map</w:t>
      </w:r>
      <w:r>
        <w:t>, click the button to the right of the text window and click directly on a route visible on the map. If a route is found it will populate the Name/ID text window. If more than one Route is near the location clicked, a list of possible candidates will be provided to choose between. If no route is found, a tooltip message will encourage you to click again.</w:t>
      </w:r>
    </w:p>
    <w:p w:rsidR="002069CC" w:rsidRDefault="00C91E30" w:rsidP="002069CC">
      <w:pPr>
        <w:pStyle w:val="ListParagraph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2ACDCE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3324225" cy="10001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9CC">
        <w:t>If only a portion of the route is desired for the Road Log Report, specify “From” and “To” measures. If left blank, the entire route will be reported on.</w:t>
      </w:r>
    </w:p>
    <w:p w:rsidR="00C91E30" w:rsidRDefault="00C91E30" w:rsidP="002069CC">
      <w:pPr>
        <w:pStyle w:val="ListParagraph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17870A">
            <wp:simplePos x="0" y="0"/>
            <wp:positionH relativeFrom="column">
              <wp:posOffset>457200</wp:posOffset>
            </wp:positionH>
            <wp:positionV relativeFrom="paragraph">
              <wp:posOffset>1258570</wp:posOffset>
            </wp:positionV>
            <wp:extent cx="1028700" cy="4095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“Run Report” to save .CSV report file to your computer.</w:t>
      </w:r>
    </w:p>
    <w:p w:rsidR="00546AB0" w:rsidRPr="00471E26" w:rsidRDefault="00546AB0" w:rsidP="00546AB0"/>
    <w:sectPr w:rsidR="00546AB0" w:rsidRPr="00471E26" w:rsidSect="00A32AAC">
      <w:footerReference w:type="default" r:id="rId13"/>
      <w:headerReference w:type="first" r:id="rId14"/>
      <w:footerReference w:type="first" r:id="rId15"/>
      <w:pgSz w:w="12240" w:h="15840"/>
      <w:pgMar w:top="1440" w:right="1440" w:bottom="180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36A" w:rsidRDefault="00FD136A" w:rsidP="007C1C05">
      <w:pPr>
        <w:spacing w:after="0" w:line="240" w:lineRule="auto"/>
      </w:pPr>
      <w:r>
        <w:separator/>
      </w:r>
    </w:p>
  </w:endnote>
  <w:endnote w:type="continuationSeparator" w:id="0">
    <w:p w:rsidR="00FD136A" w:rsidRDefault="00FD136A" w:rsidP="007C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B7B" w:rsidRPr="00FA1C9F" w:rsidRDefault="00FD1B7B" w:rsidP="00A03486">
    <w:pPr>
      <w:pStyle w:val="Footer"/>
    </w:pPr>
    <w:r w:rsidRPr="00B03B94">
      <w:rPr>
        <w:highlight w:val="yellow"/>
      </w:rPr>
      <w:drawing>
        <wp:anchor distT="0" distB="0" distL="114300" distR="114300" simplePos="0" relativeHeight="251659264" behindDoc="0" locked="0" layoutInCell="1" allowOverlap="1" wp14:anchorId="43AC00AC" wp14:editId="38A2AEEF">
          <wp:simplePos x="0" y="0"/>
          <wp:positionH relativeFrom="margin">
            <wp:align>right</wp:align>
          </wp:positionH>
          <wp:positionV relativeFrom="paragraph">
            <wp:posOffset>109855</wp:posOffset>
          </wp:positionV>
          <wp:extent cx="1115568" cy="301752"/>
          <wp:effectExtent l="0" t="0" r="8890" b="3175"/>
          <wp:wrapNone/>
          <wp:docPr id="8" name="Picture 8" descr="N:\Corporate\Resource Data\Marketing\Graphic Design for Marketing\RDI Logos\Assets\resource_data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N:\Corporate\Resource Data\Marketing\Graphic Design for Marketing\RDI Logos\Assets\resource_data_logo_standard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568" cy="301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FooterChar"/>
        </w:rPr>
        <w:alias w:val="Title"/>
        <w:tag w:val=""/>
        <w:id w:val="8984811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DefaultParagraphFont"/>
        </w:rPr>
      </w:sdtEndPr>
      <w:sdtContent>
        <w:r w:rsidR="004E2B54">
          <w:rPr>
            <w:rStyle w:val="FooterChar"/>
          </w:rPr>
          <w:t>Road Log Widget User Instructions</w:t>
        </w:r>
      </w:sdtContent>
    </w:sdt>
    <w:r w:rsidRPr="00FA1C9F">
      <w:t xml:space="preserve"> for </w:t>
    </w:r>
    <w:sdt>
      <w:sdtPr>
        <w:alias w:val="Project"/>
        <w:tag w:val=""/>
        <w:id w:val="-33954667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F750D">
          <w:t>AKDOT</w:t>
        </w:r>
      </w:sdtContent>
    </w:sdt>
  </w:p>
  <w:p w:rsidR="00D27706" w:rsidRPr="00FD1B7B" w:rsidRDefault="00FD1B7B" w:rsidP="00FD1B7B">
    <w:pPr>
      <w:pStyle w:val="Footer"/>
      <w:tabs>
        <w:tab w:val="clear" w:pos="9360"/>
        <w:tab w:val="left" w:pos="3965"/>
      </w:tabs>
    </w:pPr>
    <w:r w:rsidRPr="00E82A0A">
      <w:t xml:space="preserve">Page </w:t>
    </w:r>
    <w:r w:rsidRPr="00E82A0A">
      <w:fldChar w:fldCharType="begin"/>
    </w:r>
    <w:r w:rsidRPr="00E82A0A">
      <w:instrText xml:space="preserve"> PAGE  \* Arabic  \* MERGEFORMAT </w:instrText>
    </w:r>
    <w:r w:rsidRPr="00E82A0A">
      <w:fldChar w:fldCharType="separate"/>
    </w:r>
    <w:r>
      <w:t>3</w:t>
    </w:r>
    <w:r w:rsidRPr="00E82A0A">
      <w:fldChar w:fldCharType="end"/>
    </w:r>
    <w:r w:rsidRPr="00E82A0A">
      <w:t xml:space="preserve">, </w:t>
    </w:r>
    <w:r>
      <w:rPr>
        <w:b/>
        <w:bCs/>
      </w:rPr>
      <w:fldChar w:fldCharType="begin"/>
    </w:r>
    <w:r>
      <w:rPr>
        <w:b/>
        <w:bCs/>
      </w:rPr>
      <w:instrText xml:space="preserve"> STYLEREF  "Heading 1"  \* MERGEFORMAT </w:instrText>
    </w:r>
    <w:r>
      <w:rPr>
        <w:b/>
        <w:bCs/>
      </w:rPr>
      <w:fldChar w:fldCharType="separate"/>
    </w:r>
    <w:r w:rsidR="00C91E30" w:rsidRPr="00C91E30">
      <w:t>Road Log Widget</w:t>
    </w:r>
    <w:r w:rsidR="00C91E30">
      <w:rPr>
        <w:b/>
        <w:bCs/>
      </w:rPr>
      <w:t xml:space="preserve"> User Instructions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B8A" w:rsidRPr="00FA1C9F" w:rsidRDefault="00FD136A" w:rsidP="009A0B8A">
    <w:pPr>
      <w:pStyle w:val="Footer"/>
    </w:pPr>
    <w:sdt>
      <w:sdtPr>
        <w:rPr>
          <w:rStyle w:val="FooterChar"/>
        </w:rPr>
        <w:alias w:val="Title"/>
        <w:tag w:val=""/>
        <w:id w:val="9772644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DefaultParagraphFont"/>
        </w:rPr>
      </w:sdtEndPr>
      <w:sdtContent>
        <w:r w:rsidR="009F750D">
          <w:rPr>
            <w:rStyle w:val="FooterChar"/>
          </w:rPr>
          <w:t>Road Log Widget</w:t>
        </w:r>
        <w:r w:rsidR="005B5185">
          <w:rPr>
            <w:rStyle w:val="FooterChar"/>
          </w:rPr>
          <w:t xml:space="preserve"> User </w:t>
        </w:r>
        <w:r w:rsidR="004E2B54">
          <w:rPr>
            <w:rStyle w:val="FooterChar"/>
          </w:rPr>
          <w:t>Instructions</w:t>
        </w:r>
      </w:sdtContent>
    </w:sdt>
    <w:r w:rsidR="009A0B8A" w:rsidRPr="00FA1C9F">
      <w:t xml:space="preserve"> for </w:t>
    </w:r>
    <w:sdt>
      <w:sdtPr>
        <w:alias w:val="Project"/>
        <w:tag w:val=""/>
        <w:id w:val="-3990291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F750D">
          <w:t>AKDOT</w:t>
        </w:r>
      </w:sdtContent>
    </w:sdt>
  </w:p>
  <w:p w:rsidR="009A0B8A" w:rsidRPr="00FD1B7B" w:rsidRDefault="009A0B8A" w:rsidP="009A0B8A">
    <w:pPr>
      <w:pStyle w:val="Footer"/>
      <w:tabs>
        <w:tab w:val="clear" w:pos="9360"/>
        <w:tab w:val="left" w:pos="3965"/>
      </w:tabs>
    </w:pPr>
    <w:r w:rsidRPr="00E82A0A">
      <w:t xml:space="preserve">Page </w:t>
    </w:r>
    <w:r w:rsidRPr="00E82A0A">
      <w:fldChar w:fldCharType="begin"/>
    </w:r>
    <w:r w:rsidRPr="00E82A0A">
      <w:instrText xml:space="preserve"> PAGE  \* Arabic  \* MERGEFORMAT </w:instrText>
    </w:r>
    <w:r w:rsidRPr="00E82A0A">
      <w:fldChar w:fldCharType="separate"/>
    </w:r>
    <w:r>
      <w:t>1</w:t>
    </w:r>
    <w:r w:rsidRPr="00E82A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36A" w:rsidRDefault="00FD136A" w:rsidP="007C1C05">
      <w:pPr>
        <w:spacing w:after="0" w:line="240" w:lineRule="auto"/>
      </w:pPr>
      <w:r>
        <w:separator/>
      </w:r>
    </w:p>
  </w:footnote>
  <w:footnote w:type="continuationSeparator" w:id="0">
    <w:p w:rsidR="00FD136A" w:rsidRDefault="00FD136A" w:rsidP="007C1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DC2" w:rsidRDefault="009A0B8A">
    <w:pPr>
      <w:pStyle w:val="Header"/>
    </w:pPr>
    <w:r w:rsidRPr="00B03B94">
      <w:rPr>
        <w:highlight w:val="yellow"/>
      </w:rPr>
      <w:drawing>
        <wp:anchor distT="0" distB="0" distL="114300" distR="114300" simplePos="0" relativeHeight="251661312" behindDoc="0" locked="0" layoutInCell="1" allowOverlap="1" wp14:anchorId="0CD539C0" wp14:editId="66FF1FC8">
          <wp:simplePos x="0" y="0"/>
          <wp:positionH relativeFrom="margin">
            <wp:posOffset>-18968</wp:posOffset>
          </wp:positionH>
          <wp:positionV relativeFrom="paragraph">
            <wp:posOffset>17145</wp:posOffset>
          </wp:positionV>
          <wp:extent cx="1037457" cy="301625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N:\Corporate\Resource Data\Marketing\Graphic Design for Marketing\RDI Logos\Assets\resource_data_logo_standard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7457" cy="30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0DFCDE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CC425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CB5889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D764A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150F5A6"/>
    <w:lvl w:ilvl="0">
      <w:start w:val="1"/>
      <w:numFmt w:val="bullet"/>
      <w:pStyle w:val="Resum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736D96"/>
    <w:multiLevelType w:val="multilevel"/>
    <w:tmpl w:val="027CB864"/>
    <w:lvl w:ilvl="0">
      <w:start w:val="1"/>
      <w:numFmt w:val="upperLetter"/>
      <w:pStyle w:val="AppendixHeading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0EF77B3"/>
    <w:multiLevelType w:val="multilevel"/>
    <w:tmpl w:val="67FA57D2"/>
    <w:lvl w:ilvl="0">
      <w:start w:val="1"/>
      <w:numFmt w:val="upperLetter"/>
      <w:lvlText w:val="Appendix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426CFD"/>
    <w:multiLevelType w:val="hybridMultilevel"/>
    <w:tmpl w:val="1AFA5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6616D"/>
    <w:multiLevelType w:val="hybridMultilevel"/>
    <w:tmpl w:val="89C49594"/>
    <w:lvl w:ilvl="0" w:tplc="0FA8DB2C">
      <w:start w:val="1"/>
      <w:numFmt w:val="bullet"/>
      <w:pStyle w:val="Table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970E4"/>
    <w:multiLevelType w:val="hybridMultilevel"/>
    <w:tmpl w:val="3604958A"/>
    <w:lvl w:ilvl="0" w:tplc="1AD0FF4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0A657D"/>
    <w:multiLevelType w:val="hybridMultilevel"/>
    <w:tmpl w:val="FE7A2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93F12"/>
    <w:multiLevelType w:val="hybridMultilevel"/>
    <w:tmpl w:val="9A44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0B30A">
      <w:start w:val="1"/>
      <w:numFmt w:val="bullet"/>
      <w:pStyle w:val="Requiremen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5604"/>
    <w:multiLevelType w:val="hybridMultilevel"/>
    <w:tmpl w:val="4DB6A3C2"/>
    <w:lvl w:ilvl="0" w:tplc="673AA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959D3"/>
    <w:multiLevelType w:val="multilevel"/>
    <w:tmpl w:val="3A3EBB5C"/>
    <w:lvl w:ilvl="0">
      <w:start w:val="1"/>
      <w:numFmt w:val="none"/>
      <w:pStyle w:val="Requiremen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quirementSubrequirement"/>
      <w:lvlText w:val=".%2"/>
      <w:lvlJc w:val="left"/>
      <w:pPr>
        <w:ind w:left="360" w:firstLine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AB52D38"/>
    <w:multiLevelType w:val="multilevel"/>
    <w:tmpl w:val="F7C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625AD"/>
    <w:multiLevelType w:val="hybridMultilevel"/>
    <w:tmpl w:val="DDE2A954"/>
    <w:lvl w:ilvl="0" w:tplc="0F1CFF6E">
      <w:start w:val="1"/>
      <w:numFmt w:val="bullet"/>
      <w:pStyle w:val="Not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F678D"/>
    <w:multiLevelType w:val="hybridMultilevel"/>
    <w:tmpl w:val="FD486FF8"/>
    <w:lvl w:ilvl="0" w:tplc="C8C83CE8">
      <w:start w:val="1"/>
      <w:numFmt w:val="bullet"/>
      <w:pStyle w:val="Requiremen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65E7F"/>
    <w:multiLevelType w:val="multilevel"/>
    <w:tmpl w:val="FE664D1E"/>
    <w:lvl w:ilvl="0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color w:val="333399"/>
        <w:sz w:val="18"/>
        <w:szCs w:val="28"/>
      </w:rPr>
    </w:lvl>
    <w:lvl w:ilvl="1">
      <w:start w:val="1"/>
      <w:numFmt w:val="bullet"/>
      <w:lvlText w:val="»"/>
      <w:lvlJc w:val="left"/>
      <w:pPr>
        <w:ind w:left="1440" w:hanging="720"/>
      </w:pPr>
      <w:rPr>
        <w:rFonts w:ascii="Times New Roman" w:hAnsi="Times New Roman" w:cs="Times New Roman" w:hint="default"/>
        <w:color w:val="800000"/>
        <w:sz w:val="22"/>
      </w:rPr>
    </w:lvl>
    <w:lvl w:ilvl="2">
      <w:start w:val="1"/>
      <w:numFmt w:val="bullet"/>
      <w:lvlText w:val="–"/>
      <w:lvlJc w:val="left"/>
      <w:pPr>
        <w:ind w:left="2160" w:hanging="720"/>
      </w:pPr>
      <w:rPr>
        <w:rFonts w:ascii="Arial" w:hAnsi="Arial" w:hint="default"/>
        <w:color w:val="008080"/>
        <w:sz w:val="22"/>
      </w:rPr>
    </w:lvl>
    <w:lvl w:ilvl="3">
      <w:start w:val="1"/>
      <w:numFmt w:val="bullet"/>
      <w:lvlText w:val=""/>
      <w:lvlJc w:val="left"/>
      <w:pPr>
        <w:ind w:left="2880" w:hanging="720"/>
      </w:pPr>
      <w:rPr>
        <w:rFonts w:ascii="Wingdings" w:hAnsi="Wingdings" w:hint="default"/>
        <w:color w:val="333399"/>
        <w:sz w:val="22"/>
      </w:rPr>
    </w:lvl>
    <w:lvl w:ilvl="4">
      <w:start w:val="1"/>
      <w:numFmt w:val="bullet"/>
      <w:lvlText w:val="o"/>
      <w:lvlJc w:val="left"/>
      <w:pPr>
        <w:ind w:left="3600" w:hanging="72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7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7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7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3"/>
  </w:num>
  <w:num w:numId="8">
    <w:abstractNumId w:val="16"/>
  </w:num>
  <w:num w:numId="9">
    <w:abstractNumId w:val="11"/>
  </w:num>
  <w:num w:numId="10">
    <w:abstractNumId w:val="15"/>
  </w:num>
  <w:num w:numId="11">
    <w:abstractNumId w:val="6"/>
  </w:num>
  <w:num w:numId="12">
    <w:abstractNumId w:val="0"/>
  </w:num>
  <w:num w:numId="13">
    <w:abstractNumId w:val="5"/>
  </w:num>
  <w:num w:numId="14">
    <w:abstractNumId w:val="13"/>
  </w:num>
  <w:num w:numId="15">
    <w:abstractNumId w:val="13"/>
  </w:num>
  <w:num w:numId="16">
    <w:abstractNumId w:val="13"/>
  </w:num>
  <w:num w:numId="17">
    <w:abstractNumId w:val="16"/>
  </w:num>
  <w:num w:numId="18">
    <w:abstractNumId w:val="11"/>
  </w:num>
  <w:num w:numId="19">
    <w:abstractNumId w:val="13"/>
  </w:num>
  <w:num w:numId="20">
    <w:abstractNumId w:val="13"/>
  </w:num>
  <w:num w:numId="21">
    <w:abstractNumId w:val="13"/>
  </w:num>
  <w:num w:numId="22">
    <w:abstractNumId w:val="9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9"/>
  </w:num>
  <w:num w:numId="29">
    <w:abstractNumId w:val="14"/>
  </w:num>
  <w:num w:numId="30">
    <w:abstractNumId w:val="12"/>
  </w:num>
  <w:num w:numId="31">
    <w:abstractNumId w:val="10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C"/>
    <w:rsid w:val="00002F50"/>
    <w:rsid w:val="00011907"/>
    <w:rsid w:val="0001391E"/>
    <w:rsid w:val="000216D4"/>
    <w:rsid w:val="00022DFD"/>
    <w:rsid w:val="00024266"/>
    <w:rsid w:val="0002486A"/>
    <w:rsid w:val="00027661"/>
    <w:rsid w:val="00031A1E"/>
    <w:rsid w:val="00034FB3"/>
    <w:rsid w:val="00041501"/>
    <w:rsid w:val="0004307A"/>
    <w:rsid w:val="00043CBA"/>
    <w:rsid w:val="000513B4"/>
    <w:rsid w:val="00053664"/>
    <w:rsid w:val="000555AA"/>
    <w:rsid w:val="00062EF9"/>
    <w:rsid w:val="0006663B"/>
    <w:rsid w:val="00072775"/>
    <w:rsid w:val="00083B4D"/>
    <w:rsid w:val="00096044"/>
    <w:rsid w:val="000A3F76"/>
    <w:rsid w:val="000A7057"/>
    <w:rsid w:val="000A798B"/>
    <w:rsid w:val="000B676D"/>
    <w:rsid w:val="000C4DF4"/>
    <w:rsid w:val="000C63A2"/>
    <w:rsid w:val="000D5BAA"/>
    <w:rsid w:val="000E46CB"/>
    <w:rsid w:val="000E6B3F"/>
    <w:rsid w:val="000E7270"/>
    <w:rsid w:val="000F7977"/>
    <w:rsid w:val="001018E7"/>
    <w:rsid w:val="00107BA8"/>
    <w:rsid w:val="00111FB8"/>
    <w:rsid w:val="00126A22"/>
    <w:rsid w:val="001305CD"/>
    <w:rsid w:val="001514DE"/>
    <w:rsid w:val="00157811"/>
    <w:rsid w:val="001731F6"/>
    <w:rsid w:val="00194196"/>
    <w:rsid w:val="00195517"/>
    <w:rsid w:val="001976BF"/>
    <w:rsid w:val="001A1256"/>
    <w:rsid w:val="001B0120"/>
    <w:rsid w:val="001B04BD"/>
    <w:rsid w:val="001B55AB"/>
    <w:rsid w:val="001C6F45"/>
    <w:rsid w:val="001C7977"/>
    <w:rsid w:val="001C7DC4"/>
    <w:rsid w:val="001D026E"/>
    <w:rsid w:val="001D099E"/>
    <w:rsid w:val="001D1741"/>
    <w:rsid w:val="001E1088"/>
    <w:rsid w:val="001E5E4E"/>
    <w:rsid w:val="001F0BCB"/>
    <w:rsid w:val="001F39A8"/>
    <w:rsid w:val="001F45D3"/>
    <w:rsid w:val="002069CC"/>
    <w:rsid w:val="002121C3"/>
    <w:rsid w:val="00234DF4"/>
    <w:rsid w:val="00247914"/>
    <w:rsid w:val="00251299"/>
    <w:rsid w:val="00253EA0"/>
    <w:rsid w:val="00256BFF"/>
    <w:rsid w:val="002800A0"/>
    <w:rsid w:val="00282133"/>
    <w:rsid w:val="00296A63"/>
    <w:rsid w:val="002A19AD"/>
    <w:rsid w:val="002B3BBE"/>
    <w:rsid w:val="002C1B39"/>
    <w:rsid w:val="002C4FF0"/>
    <w:rsid w:val="002D2147"/>
    <w:rsid w:val="002D33BE"/>
    <w:rsid w:val="002D36D0"/>
    <w:rsid w:val="002E2284"/>
    <w:rsid w:val="002E4FDD"/>
    <w:rsid w:val="002E6A9F"/>
    <w:rsid w:val="002F0233"/>
    <w:rsid w:val="002F3DA4"/>
    <w:rsid w:val="00300EC8"/>
    <w:rsid w:val="00313342"/>
    <w:rsid w:val="00313D1B"/>
    <w:rsid w:val="003164AA"/>
    <w:rsid w:val="00320417"/>
    <w:rsid w:val="00337D1D"/>
    <w:rsid w:val="00345F34"/>
    <w:rsid w:val="00347949"/>
    <w:rsid w:val="00350422"/>
    <w:rsid w:val="00350F01"/>
    <w:rsid w:val="00361E81"/>
    <w:rsid w:val="00365E92"/>
    <w:rsid w:val="00371D50"/>
    <w:rsid w:val="00383D7F"/>
    <w:rsid w:val="00386FBC"/>
    <w:rsid w:val="00387183"/>
    <w:rsid w:val="00393028"/>
    <w:rsid w:val="00396F4E"/>
    <w:rsid w:val="003A1F06"/>
    <w:rsid w:val="003A1F43"/>
    <w:rsid w:val="003A7094"/>
    <w:rsid w:val="003C08B1"/>
    <w:rsid w:val="003C0B30"/>
    <w:rsid w:val="003C22D8"/>
    <w:rsid w:val="003D38C1"/>
    <w:rsid w:val="003E58C2"/>
    <w:rsid w:val="003F5F96"/>
    <w:rsid w:val="00405BBC"/>
    <w:rsid w:val="00415397"/>
    <w:rsid w:val="00423199"/>
    <w:rsid w:val="004334FD"/>
    <w:rsid w:val="00434D7A"/>
    <w:rsid w:val="0045415B"/>
    <w:rsid w:val="004549AA"/>
    <w:rsid w:val="004565AA"/>
    <w:rsid w:val="00461876"/>
    <w:rsid w:val="00467D2A"/>
    <w:rsid w:val="00471E26"/>
    <w:rsid w:val="00473ACC"/>
    <w:rsid w:val="00483209"/>
    <w:rsid w:val="0048370C"/>
    <w:rsid w:val="004902F5"/>
    <w:rsid w:val="00491231"/>
    <w:rsid w:val="00494BDE"/>
    <w:rsid w:val="004A4DC2"/>
    <w:rsid w:val="004B662F"/>
    <w:rsid w:val="004C0DC6"/>
    <w:rsid w:val="004C1944"/>
    <w:rsid w:val="004C7405"/>
    <w:rsid w:val="004E2217"/>
    <w:rsid w:val="004E2B54"/>
    <w:rsid w:val="004E38E6"/>
    <w:rsid w:val="004E4C3D"/>
    <w:rsid w:val="004F2A11"/>
    <w:rsid w:val="004F36B5"/>
    <w:rsid w:val="004F4B32"/>
    <w:rsid w:val="004F6EE2"/>
    <w:rsid w:val="00505E0B"/>
    <w:rsid w:val="005066F8"/>
    <w:rsid w:val="005069C9"/>
    <w:rsid w:val="00514499"/>
    <w:rsid w:val="00527EA6"/>
    <w:rsid w:val="00541363"/>
    <w:rsid w:val="00541C2B"/>
    <w:rsid w:val="00541E51"/>
    <w:rsid w:val="005452CA"/>
    <w:rsid w:val="0054658A"/>
    <w:rsid w:val="00546AB0"/>
    <w:rsid w:val="0054750F"/>
    <w:rsid w:val="00557672"/>
    <w:rsid w:val="005662CC"/>
    <w:rsid w:val="005707D2"/>
    <w:rsid w:val="0058069D"/>
    <w:rsid w:val="005A52C9"/>
    <w:rsid w:val="005B035D"/>
    <w:rsid w:val="005B5185"/>
    <w:rsid w:val="005B7D72"/>
    <w:rsid w:val="005C0832"/>
    <w:rsid w:val="005C21C4"/>
    <w:rsid w:val="005C392F"/>
    <w:rsid w:val="005D03BA"/>
    <w:rsid w:val="005D2DCB"/>
    <w:rsid w:val="005F17A1"/>
    <w:rsid w:val="005F3085"/>
    <w:rsid w:val="005F7E53"/>
    <w:rsid w:val="00600063"/>
    <w:rsid w:val="006035C7"/>
    <w:rsid w:val="006128A1"/>
    <w:rsid w:val="00616B21"/>
    <w:rsid w:val="00620538"/>
    <w:rsid w:val="0062115A"/>
    <w:rsid w:val="0062171A"/>
    <w:rsid w:val="00622137"/>
    <w:rsid w:val="006247AB"/>
    <w:rsid w:val="00626869"/>
    <w:rsid w:val="00637A75"/>
    <w:rsid w:val="00640478"/>
    <w:rsid w:val="006436BC"/>
    <w:rsid w:val="0065072B"/>
    <w:rsid w:val="006536D6"/>
    <w:rsid w:val="00656FD7"/>
    <w:rsid w:val="00661C0A"/>
    <w:rsid w:val="00665E1C"/>
    <w:rsid w:val="00677925"/>
    <w:rsid w:val="006922C9"/>
    <w:rsid w:val="006B4416"/>
    <w:rsid w:val="006B7798"/>
    <w:rsid w:val="006C3597"/>
    <w:rsid w:val="006D1945"/>
    <w:rsid w:val="006D4FD2"/>
    <w:rsid w:val="006D5177"/>
    <w:rsid w:val="006E6D99"/>
    <w:rsid w:val="0070298B"/>
    <w:rsid w:val="0070421E"/>
    <w:rsid w:val="00715E16"/>
    <w:rsid w:val="00723913"/>
    <w:rsid w:val="007322F5"/>
    <w:rsid w:val="007355E6"/>
    <w:rsid w:val="0073620B"/>
    <w:rsid w:val="0073680C"/>
    <w:rsid w:val="00737FB3"/>
    <w:rsid w:val="007466E4"/>
    <w:rsid w:val="00754E5D"/>
    <w:rsid w:val="007615E9"/>
    <w:rsid w:val="007620E4"/>
    <w:rsid w:val="0076264D"/>
    <w:rsid w:val="00765EFA"/>
    <w:rsid w:val="00774603"/>
    <w:rsid w:val="00777305"/>
    <w:rsid w:val="00777D62"/>
    <w:rsid w:val="007805B4"/>
    <w:rsid w:val="00785B43"/>
    <w:rsid w:val="0079707C"/>
    <w:rsid w:val="007B1F22"/>
    <w:rsid w:val="007B2D48"/>
    <w:rsid w:val="007B59EE"/>
    <w:rsid w:val="007B5E0D"/>
    <w:rsid w:val="007B6EA9"/>
    <w:rsid w:val="007C0FA4"/>
    <w:rsid w:val="007C1C05"/>
    <w:rsid w:val="007D57B4"/>
    <w:rsid w:val="007E105D"/>
    <w:rsid w:val="007F1B26"/>
    <w:rsid w:val="007F3523"/>
    <w:rsid w:val="007F72CD"/>
    <w:rsid w:val="00800E72"/>
    <w:rsid w:val="0080505F"/>
    <w:rsid w:val="00814806"/>
    <w:rsid w:val="0081662F"/>
    <w:rsid w:val="00820831"/>
    <w:rsid w:val="00827A29"/>
    <w:rsid w:val="00835F72"/>
    <w:rsid w:val="00837F09"/>
    <w:rsid w:val="00841E94"/>
    <w:rsid w:val="00855A85"/>
    <w:rsid w:val="008612C9"/>
    <w:rsid w:val="00873CB8"/>
    <w:rsid w:val="00881996"/>
    <w:rsid w:val="0088511A"/>
    <w:rsid w:val="00886ED9"/>
    <w:rsid w:val="00890477"/>
    <w:rsid w:val="008909F4"/>
    <w:rsid w:val="00893A7A"/>
    <w:rsid w:val="008D323E"/>
    <w:rsid w:val="008D37DE"/>
    <w:rsid w:val="008D62D2"/>
    <w:rsid w:val="008E00C5"/>
    <w:rsid w:val="008E2883"/>
    <w:rsid w:val="008E6AA9"/>
    <w:rsid w:val="008E6AC3"/>
    <w:rsid w:val="008F57FE"/>
    <w:rsid w:val="009031F6"/>
    <w:rsid w:val="00906AF2"/>
    <w:rsid w:val="00910A81"/>
    <w:rsid w:val="00911FCB"/>
    <w:rsid w:val="00914C4E"/>
    <w:rsid w:val="009169D1"/>
    <w:rsid w:val="009315E8"/>
    <w:rsid w:val="00941036"/>
    <w:rsid w:val="00942C7A"/>
    <w:rsid w:val="00943AA7"/>
    <w:rsid w:val="0094613B"/>
    <w:rsid w:val="00946792"/>
    <w:rsid w:val="00950553"/>
    <w:rsid w:val="00954DFE"/>
    <w:rsid w:val="009563B8"/>
    <w:rsid w:val="009600B2"/>
    <w:rsid w:val="00964D27"/>
    <w:rsid w:val="00987F61"/>
    <w:rsid w:val="0099163B"/>
    <w:rsid w:val="00993508"/>
    <w:rsid w:val="009A0B8A"/>
    <w:rsid w:val="009A10C8"/>
    <w:rsid w:val="009A1448"/>
    <w:rsid w:val="009B4CB6"/>
    <w:rsid w:val="009B69DF"/>
    <w:rsid w:val="009C12DF"/>
    <w:rsid w:val="009C2A35"/>
    <w:rsid w:val="009C444F"/>
    <w:rsid w:val="009D2015"/>
    <w:rsid w:val="009D578F"/>
    <w:rsid w:val="009D6CDC"/>
    <w:rsid w:val="009E29DF"/>
    <w:rsid w:val="009E50E2"/>
    <w:rsid w:val="009E6079"/>
    <w:rsid w:val="009F0A80"/>
    <w:rsid w:val="009F750D"/>
    <w:rsid w:val="00A153C6"/>
    <w:rsid w:val="00A157B9"/>
    <w:rsid w:val="00A1735E"/>
    <w:rsid w:val="00A23938"/>
    <w:rsid w:val="00A32AAC"/>
    <w:rsid w:val="00A45955"/>
    <w:rsid w:val="00A45D22"/>
    <w:rsid w:val="00A46904"/>
    <w:rsid w:val="00A47059"/>
    <w:rsid w:val="00A6380E"/>
    <w:rsid w:val="00A71914"/>
    <w:rsid w:val="00AB0750"/>
    <w:rsid w:val="00AB1B85"/>
    <w:rsid w:val="00AB2C37"/>
    <w:rsid w:val="00AC278F"/>
    <w:rsid w:val="00AD762D"/>
    <w:rsid w:val="00AE320C"/>
    <w:rsid w:val="00AF1934"/>
    <w:rsid w:val="00AF4902"/>
    <w:rsid w:val="00AF59BD"/>
    <w:rsid w:val="00AF6AE5"/>
    <w:rsid w:val="00B16288"/>
    <w:rsid w:val="00B25BC3"/>
    <w:rsid w:val="00B26331"/>
    <w:rsid w:val="00B27CB0"/>
    <w:rsid w:val="00B31104"/>
    <w:rsid w:val="00B367DB"/>
    <w:rsid w:val="00B37F12"/>
    <w:rsid w:val="00B402F1"/>
    <w:rsid w:val="00B42335"/>
    <w:rsid w:val="00B46756"/>
    <w:rsid w:val="00B46D29"/>
    <w:rsid w:val="00B62A8D"/>
    <w:rsid w:val="00B7538A"/>
    <w:rsid w:val="00B76BF0"/>
    <w:rsid w:val="00B818B1"/>
    <w:rsid w:val="00B865F5"/>
    <w:rsid w:val="00B8730E"/>
    <w:rsid w:val="00B876B8"/>
    <w:rsid w:val="00B905DF"/>
    <w:rsid w:val="00B968C1"/>
    <w:rsid w:val="00B9760A"/>
    <w:rsid w:val="00BA1CFE"/>
    <w:rsid w:val="00BB0DFE"/>
    <w:rsid w:val="00BB55CB"/>
    <w:rsid w:val="00BC007E"/>
    <w:rsid w:val="00BD1850"/>
    <w:rsid w:val="00BD2165"/>
    <w:rsid w:val="00BD72DC"/>
    <w:rsid w:val="00BE5647"/>
    <w:rsid w:val="00C22659"/>
    <w:rsid w:val="00C2412B"/>
    <w:rsid w:val="00C26979"/>
    <w:rsid w:val="00C31DA0"/>
    <w:rsid w:val="00C32A56"/>
    <w:rsid w:val="00C41D1F"/>
    <w:rsid w:val="00C423F7"/>
    <w:rsid w:val="00C440DE"/>
    <w:rsid w:val="00C4625B"/>
    <w:rsid w:val="00C5706A"/>
    <w:rsid w:val="00C578E3"/>
    <w:rsid w:val="00C72971"/>
    <w:rsid w:val="00C82077"/>
    <w:rsid w:val="00C8311E"/>
    <w:rsid w:val="00C91E30"/>
    <w:rsid w:val="00C937B9"/>
    <w:rsid w:val="00C96AE7"/>
    <w:rsid w:val="00C978BD"/>
    <w:rsid w:val="00CA2759"/>
    <w:rsid w:val="00CE6A31"/>
    <w:rsid w:val="00CF2132"/>
    <w:rsid w:val="00CF2A6A"/>
    <w:rsid w:val="00CF2F56"/>
    <w:rsid w:val="00CF3A8D"/>
    <w:rsid w:val="00CF6492"/>
    <w:rsid w:val="00D010AC"/>
    <w:rsid w:val="00D02FF0"/>
    <w:rsid w:val="00D17EE9"/>
    <w:rsid w:val="00D24CE3"/>
    <w:rsid w:val="00D25508"/>
    <w:rsid w:val="00D27706"/>
    <w:rsid w:val="00D27D90"/>
    <w:rsid w:val="00D34CE3"/>
    <w:rsid w:val="00D43A1B"/>
    <w:rsid w:val="00D45167"/>
    <w:rsid w:val="00D54F1A"/>
    <w:rsid w:val="00D62B17"/>
    <w:rsid w:val="00D71113"/>
    <w:rsid w:val="00D725F2"/>
    <w:rsid w:val="00D72F98"/>
    <w:rsid w:val="00D844B8"/>
    <w:rsid w:val="00D912A3"/>
    <w:rsid w:val="00D91AEA"/>
    <w:rsid w:val="00D95E93"/>
    <w:rsid w:val="00D979CA"/>
    <w:rsid w:val="00D979D5"/>
    <w:rsid w:val="00DA2FF9"/>
    <w:rsid w:val="00DA343F"/>
    <w:rsid w:val="00DA3A9D"/>
    <w:rsid w:val="00DA7FB7"/>
    <w:rsid w:val="00DB33BD"/>
    <w:rsid w:val="00DC21BD"/>
    <w:rsid w:val="00DC5189"/>
    <w:rsid w:val="00DD1C77"/>
    <w:rsid w:val="00DE36D5"/>
    <w:rsid w:val="00DE3EE5"/>
    <w:rsid w:val="00DF73D5"/>
    <w:rsid w:val="00E0396E"/>
    <w:rsid w:val="00E415B6"/>
    <w:rsid w:val="00E4269E"/>
    <w:rsid w:val="00E46392"/>
    <w:rsid w:val="00E46E13"/>
    <w:rsid w:val="00E4783E"/>
    <w:rsid w:val="00E516A6"/>
    <w:rsid w:val="00E577DE"/>
    <w:rsid w:val="00E74FC4"/>
    <w:rsid w:val="00E82A0A"/>
    <w:rsid w:val="00E95750"/>
    <w:rsid w:val="00E95AF1"/>
    <w:rsid w:val="00EA7D19"/>
    <w:rsid w:val="00EB3890"/>
    <w:rsid w:val="00EC5AF6"/>
    <w:rsid w:val="00ED095F"/>
    <w:rsid w:val="00ED333A"/>
    <w:rsid w:val="00ED45E8"/>
    <w:rsid w:val="00ED4A6C"/>
    <w:rsid w:val="00ED4B91"/>
    <w:rsid w:val="00EE5F52"/>
    <w:rsid w:val="00EE6749"/>
    <w:rsid w:val="00EF6127"/>
    <w:rsid w:val="00F0738A"/>
    <w:rsid w:val="00F11E18"/>
    <w:rsid w:val="00F11F2D"/>
    <w:rsid w:val="00F14F5B"/>
    <w:rsid w:val="00F25C59"/>
    <w:rsid w:val="00F34E9D"/>
    <w:rsid w:val="00F51381"/>
    <w:rsid w:val="00F61319"/>
    <w:rsid w:val="00F740FA"/>
    <w:rsid w:val="00F7565F"/>
    <w:rsid w:val="00F80DF9"/>
    <w:rsid w:val="00F83FBE"/>
    <w:rsid w:val="00F86A65"/>
    <w:rsid w:val="00F9175C"/>
    <w:rsid w:val="00F95C52"/>
    <w:rsid w:val="00FA18E1"/>
    <w:rsid w:val="00FA606E"/>
    <w:rsid w:val="00FC626C"/>
    <w:rsid w:val="00FD0598"/>
    <w:rsid w:val="00FD136A"/>
    <w:rsid w:val="00FD1B7B"/>
    <w:rsid w:val="00FD7040"/>
    <w:rsid w:val="00FF44B3"/>
    <w:rsid w:val="00FF4E5D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B1F3C"/>
  <w14:defaultImageDpi w14:val="330"/>
  <w15:chartTrackingRefBased/>
  <w15:docId w15:val="{783DC795-F2D7-4A42-A56E-85D0328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2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uiPriority="8"/>
    <w:lsdException w:name="List Bullet 4" w:uiPriority="8"/>
    <w:lsdException w:name="List Bullet 5" w:uiPriority="8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24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AAC"/>
  </w:style>
  <w:style w:type="paragraph" w:styleId="Heading1">
    <w:name w:val="heading 1"/>
    <w:basedOn w:val="Normal"/>
    <w:next w:val="Normal"/>
    <w:link w:val="Heading1Char"/>
    <w:uiPriority w:val="2"/>
    <w:qFormat/>
    <w:rsid w:val="00E95AF1"/>
    <w:pPr>
      <w:keepNext/>
      <w:keepLines/>
      <w:spacing w:before="480" w:after="60"/>
      <w:outlineLvl w:val="0"/>
    </w:pPr>
    <w:rPr>
      <w:rFonts w:asciiTheme="majorHAnsi" w:eastAsiaTheme="majorEastAsia" w:hAnsiTheme="majorHAnsi" w:cstheme="majorBidi"/>
      <w:b/>
      <w:color w:val="01669A" w:themeColor="accent1"/>
      <w:sz w:val="48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E95AF1"/>
    <w:pPr>
      <w:spacing w:before="360"/>
      <w:outlineLvl w:val="1"/>
    </w:pPr>
    <w:rPr>
      <w:b w:val="0"/>
      <w:color w:val="01669A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096044"/>
    <w:pPr>
      <w:outlineLvl w:val="2"/>
    </w:pPr>
    <w:rPr>
      <w:color w:val="017BBB"/>
      <w:sz w:val="28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E95AF1"/>
    <w:pPr>
      <w:outlineLvl w:val="3"/>
    </w:pPr>
    <w:rPr>
      <w:i/>
      <w:color w:val="7B7B7B"/>
      <w:sz w:val="24"/>
      <w14:textFill>
        <w14:solidFill>
          <w14:srgbClr w14:val="7B7B7B">
            <w14:lumMod w14:val="75000"/>
          </w14:srgbClr>
        </w14:solidFill>
      </w14:textFill>
    </w:rPr>
  </w:style>
  <w:style w:type="paragraph" w:styleId="Heading5">
    <w:name w:val="heading 5"/>
    <w:basedOn w:val="Heading4"/>
    <w:next w:val="Normal"/>
    <w:link w:val="Heading5Char"/>
    <w:uiPriority w:val="2"/>
    <w:semiHidden/>
    <w:rsid w:val="002E4FDD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2"/>
    <w:semiHidden/>
    <w:rsid w:val="002E4FD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2"/>
    <w:semiHidden/>
    <w:rsid w:val="002E4FDD"/>
    <w:pPr>
      <w:keepNext/>
      <w:spacing w:before="80" w:after="80" w:line="300" w:lineRule="atLeast"/>
      <w:outlineLvl w:val="6"/>
    </w:pPr>
    <w:rPr>
      <w:rFonts w:eastAsia="Times New Roman" w:cs="Arial"/>
      <w:sz w:val="21"/>
    </w:rPr>
  </w:style>
  <w:style w:type="paragraph" w:styleId="Heading8">
    <w:name w:val="heading 8"/>
    <w:basedOn w:val="Normal"/>
    <w:next w:val="Normal"/>
    <w:link w:val="Heading8Char"/>
    <w:uiPriority w:val="2"/>
    <w:semiHidden/>
    <w:rsid w:val="002E4FDD"/>
    <w:pPr>
      <w:keepNext/>
      <w:spacing w:line="300" w:lineRule="atLeast"/>
      <w:outlineLvl w:val="7"/>
    </w:pPr>
    <w:rPr>
      <w:rFonts w:eastAsia="Times New Roman" w:cs="Arial"/>
      <w:sz w:val="21"/>
    </w:rPr>
  </w:style>
  <w:style w:type="paragraph" w:styleId="Heading9">
    <w:name w:val="heading 9"/>
    <w:basedOn w:val="Heading6"/>
    <w:next w:val="Normal"/>
    <w:link w:val="Heading9Char"/>
    <w:uiPriority w:val="2"/>
    <w:semiHidden/>
    <w:rsid w:val="002E4FD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rsid w:val="00024266"/>
    <w:pPr>
      <w:pBdr>
        <w:top w:val="none" w:sz="0" w:space="0" w:color="auto"/>
      </w:pBdr>
      <w:tabs>
        <w:tab w:val="center" w:pos="468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266"/>
    <w:rPr>
      <w:noProof/>
      <w:color w:val="585961"/>
    </w:rPr>
  </w:style>
  <w:style w:type="paragraph" w:styleId="Footer">
    <w:name w:val="footer"/>
    <w:link w:val="FooterChar"/>
    <w:uiPriority w:val="99"/>
    <w:rsid w:val="00ED333A"/>
    <w:pPr>
      <w:pBdr>
        <w:top w:val="single" w:sz="4" w:space="8" w:color="7B7B7B" w:themeColor="accent2"/>
      </w:pBdr>
      <w:tabs>
        <w:tab w:val="right" w:pos="9360"/>
      </w:tabs>
      <w:spacing w:after="0"/>
    </w:pPr>
    <w:rPr>
      <w:noProof/>
      <w:color w:val="585961"/>
    </w:rPr>
  </w:style>
  <w:style w:type="character" w:customStyle="1" w:styleId="FooterChar">
    <w:name w:val="Footer Char"/>
    <w:basedOn w:val="DefaultParagraphFont"/>
    <w:link w:val="Footer"/>
    <w:uiPriority w:val="99"/>
    <w:rsid w:val="00ED333A"/>
    <w:rPr>
      <w:noProof/>
      <w:color w:val="585961"/>
    </w:rPr>
  </w:style>
  <w:style w:type="paragraph" w:styleId="ListParagraph">
    <w:name w:val="List Paragraph"/>
    <w:aliases w:val="bullet list,Medium Grid 1 - Accent 21"/>
    <w:basedOn w:val="Normal"/>
    <w:link w:val="ListParagraphChar"/>
    <w:uiPriority w:val="34"/>
    <w:semiHidden/>
    <w:qFormat/>
    <w:rsid w:val="000276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2"/>
    <w:rsid w:val="00A45955"/>
    <w:rPr>
      <w:rFonts w:asciiTheme="majorHAnsi" w:eastAsiaTheme="majorEastAsia" w:hAnsiTheme="majorHAnsi" w:cstheme="majorBidi"/>
      <w:b/>
      <w:color w:val="01669A" w:themeColor="accent1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2"/>
    <w:rsid w:val="00A45955"/>
    <w:rPr>
      <w:rFonts w:asciiTheme="majorHAnsi" w:eastAsiaTheme="majorEastAsia" w:hAnsiTheme="majorHAnsi" w:cstheme="majorBidi"/>
      <w:color w:val="01669A"/>
      <w:sz w:val="36"/>
      <w:szCs w:val="26"/>
    </w:rPr>
  </w:style>
  <w:style w:type="character" w:styleId="Hyperlink">
    <w:name w:val="Hyperlink"/>
    <w:basedOn w:val="DefaultParagraphFont"/>
    <w:uiPriority w:val="99"/>
    <w:rsid w:val="00ED333A"/>
    <w:rPr>
      <w:i w:val="0"/>
      <w:color w:val="0A5784"/>
      <w:u w:val="none"/>
    </w:rPr>
  </w:style>
  <w:style w:type="table" w:styleId="PlainTable1">
    <w:name w:val="Plain Table 1"/>
    <w:basedOn w:val="TableNormal"/>
    <w:uiPriority w:val="41"/>
    <w:rsid w:val="00E95A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aliases w:val="bullet list Char,Medium Grid 1 - Accent 21 Char"/>
    <w:link w:val="ListParagraph"/>
    <w:uiPriority w:val="34"/>
    <w:semiHidden/>
    <w:qFormat/>
    <w:locked/>
    <w:rsid w:val="009C444F"/>
    <w:rPr>
      <w:rFonts w:ascii="Arial" w:hAnsi="Arial"/>
    </w:rPr>
  </w:style>
  <w:style w:type="table" w:styleId="GridTable1Light">
    <w:name w:val="Grid Table 1 Light"/>
    <w:basedOn w:val="TableNormal"/>
    <w:uiPriority w:val="46"/>
    <w:rsid w:val="00E95AF1"/>
    <w:pPr>
      <w:spacing w:after="0" w:line="240" w:lineRule="auto"/>
    </w:pPr>
    <w:tblPr>
      <w:tblStyleRowBandSize w:val="1"/>
      <w:tblStyleColBandSize w:val="1"/>
      <w:tblBorders>
        <w:top w:val="single" w:sz="4" w:space="0" w:color="A7A8B5" w:themeColor="text1" w:themeTint="66"/>
        <w:left w:val="single" w:sz="4" w:space="0" w:color="A7A8B5" w:themeColor="text1" w:themeTint="66"/>
        <w:bottom w:val="single" w:sz="4" w:space="0" w:color="A7A8B5" w:themeColor="text1" w:themeTint="66"/>
        <w:right w:val="single" w:sz="4" w:space="0" w:color="A7A8B5" w:themeColor="text1" w:themeTint="66"/>
        <w:insideH w:val="single" w:sz="4" w:space="0" w:color="A7A8B5" w:themeColor="text1" w:themeTint="66"/>
        <w:insideV w:val="single" w:sz="4" w:space="0" w:color="A7A8B5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D9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D9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qFormat/>
    <w:rsid w:val="00C96AE7"/>
    <w:pPr>
      <w:keepNext/>
      <w:spacing w:before="360" w:after="160" w:line="259" w:lineRule="auto"/>
    </w:pPr>
    <w:rPr>
      <w:i/>
      <w:color w:val="01669A" w:themeColor="accent1"/>
    </w:rPr>
  </w:style>
  <w:style w:type="table" w:styleId="GridTable5Dark-Accent1">
    <w:name w:val="Grid Table 5 Dark Accent 1"/>
    <w:basedOn w:val="TableNormal"/>
    <w:uiPriority w:val="50"/>
    <w:rsid w:val="00E95A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E6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66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66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66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669A" w:themeFill="accent1"/>
      </w:tcPr>
    </w:tblStylePr>
    <w:tblStylePr w:type="band1Vert">
      <w:tblPr/>
      <w:tcPr>
        <w:shd w:val="clear" w:color="auto" w:fill="71CEFE" w:themeFill="accent1" w:themeFillTint="66"/>
      </w:tcPr>
    </w:tblStylePr>
    <w:tblStylePr w:type="band1Horz">
      <w:tblPr/>
      <w:tcPr>
        <w:shd w:val="clear" w:color="auto" w:fill="71CEFE" w:themeFill="accent1" w:themeFillTint="66"/>
      </w:tcPr>
    </w:tblStylePr>
  </w:style>
  <w:style w:type="table" w:styleId="TableGrid">
    <w:name w:val="Table Grid"/>
    <w:basedOn w:val="TableNormal"/>
    <w:uiPriority w:val="39"/>
    <w:rsid w:val="00E9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096044"/>
    <w:rPr>
      <w:rFonts w:asciiTheme="majorHAnsi" w:eastAsiaTheme="majorEastAsia" w:hAnsiTheme="majorHAnsi" w:cstheme="majorBidi"/>
      <w:color w:val="017BBB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A45955"/>
    <w:rPr>
      <w:rFonts w:asciiTheme="majorHAnsi" w:eastAsiaTheme="majorEastAsia" w:hAnsiTheme="majorHAnsi" w:cstheme="majorBidi"/>
      <w:i/>
      <w:color w:val="7B7B7B"/>
      <w:sz w:val="24"/>
      <w14:textFill>
        <w14:solidFill>
          <w14:srgbClr w14:val="7B7B7B">
            <w14:lumMod w14:val="75000"/>
          </w14:srgb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9C444F"/>
    <w:rPr>
      <w:rFonts w:asciiTheme="majorHAnsi" w:eastAsiaTheme="majorEastAsia" w:hAnsiTheme="majorHAnsi" w:cstheme="majorBidi"/>
      <w:i/>
      <w:color w:val="7B7B7B"/>
      <w:sz w:val="20"/>
      <w:szCs w:val="20"/>
      <w14:textFill>
        <w14:solidFill>
          <w14:srgbClr w14:val="7B7B7B">
            <w14:lumMod w14:val="75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9C444F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9C444F"/>
    <w:rPr>
      <w:rFonts w:ascii="Arial" w:eastAsia="Times New Roman" w:hAnsi="Arial" w:cs="Arial"/>
      <w:sz w:val="21"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9C444F"/>
    <w:rPr>
      <w:rFonts w:ascii="Arial" w:eastAsia="Times New Roman" w:hAnsi="Arial" w:cs="Arial"/>
      <w:sz w:val="21"/>
      <w:szCs w:val="20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9C444F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95AF1"/>
    <w:pPr>
      <w:spacing w:after="0" w:line="240" w:lineRule="auto"/>
    </w:pPr>
    <w:rPr>
      <w:rFonts w:eastAsia="Arial" w:cs="Times New Roman"/>
      <w:b/>
      <w:bCs/>
      <w:caps/>
      <w:color w:val="01669A" w:themeColor="accent1"/>
      <w:kern w:val="24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95AF1"/>
    <w:rPr>
      <w:rFonts w:ascii="Arial" w:eastAsia="Arial" w:hAnsi="Arial" w:cs="Times New Roman"/>
      <w:b/>
      <w:bCs/>
      <w:caps/>
      <w:color w:val="01669A" w:themeColor="accent1"/>
      <w:kern w:val="24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E95AF1"/>
    <w:pPr>
      <w:spacing w:after="240" w:line="264" w:lineRule="auto"/>
    </w:pPr>
    <w:rPr>
      <w:rFonts w:eastAsia="Arial" w:cs="Times New Roman"/>
      <w:color w:val="01669A" w:themeColor="accent1"/>
      <w:kern w:val="24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95AF1"/>
    <w:rPr>
      <w:rFonts w:ascii="Arial" w:eastAsia="Arial" w:hAnsi="Arial" w:cs="Times New Roman"/>
      <w:color w:val="01669A" w:themeColor="accent1"/>
      <w:kern w:val="24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E95AF1"/>
    <w:pPr>
      <w:spacing w:line="312" w:lineRule="auto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45955"/>
    <w:rPr>
      <w:rFonts w:ascii="Arial" w:hAnsi="Arial"/>
    </w:rPr>
  </w:style>
  <w:style w:type="paragraph" w:styleId="TOCHeading">
    <w:name w:val="TOC Heading"/>
    <w:basedOn w:val="Heading1"/>
    <w:next w:val="Normal"/>
    <w:autoRedefine/>
    <w:uiPriority w:val="39"/>
    <w:unhideWhenUsed/>
    <w:rsid w:val="00E95AF1"/>
    <w:pPr>
      <w:spacing w:before="0" w:after="240" w:line="240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B968C1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E95A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AF1"/>
    <w:pPr>
      <w:tabs>
        <w:tab w:val="right" w:leader="dot" w:pos="9350"/>
      </w:tabs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B968C1"/>
    <w:rPr>
      <w:color w:val="808080"/>
    </w:rPr>
  </w:style>
  <w:style w:type="character" w:customStyle="1" w:styleId="TableTextChar">
    <w:name w:val="Table Text Char"/>
    <w:link w:val="TableText"/>
    <w:locked/>
    <w:rsid w:val="00234DF4"/>
    <w:rPr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B968C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4F"/>
    <w:rPr>
      <w:rFonts w:ascii="Arial" w:hAnsi="Arial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E95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6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72971"/>
    <w:pPr>
      <w:spacing w:line="240" w:lineRule="auto"/>
    </w:pPr>
    <w:rPr>
      <w:rFonts w:eastAsia="Times New Roman" w:cs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D22"/>
    <w:rPr>
      <w:rFonts w:ascii="Arial" w:eastAsia="Times New Roman" w:hAnsi="Arial" w:cs="Arial"/>
      <w:szCs w:val="20"/>
    </w:rPr>
  </w:style>
  <w:style w:type="paragraph" w:customStyle="1" w:styleId="AppendixHeading">
    <w:name w:val="Appendix Heading"/>
    <w:basedOn w:val="Heading1"/>
    <w:next w:val="Normal"/>
    <w:autoRedefine/>
    <w:uiPriority w:val="21"/>
    <w:unhideWhenUsed/>
    <w:rsid w:val="00195517"/>
    <w:pPr>
      <w:pageBreakBefore/>
      <w:numPr>
        <w:numId w:val="13"/>
      </w:numPr>
      <w:spacing w:before="0" w:after="120" w:line="240" w:lineRule="auto"/>
    </w:pPr>
  </w:style>
  <w:style w:type="paragraph" w:customStyle="1" w:styleId="ResumeHeading1">
    <w:name w:val="Resume Heading 1"/>
    <w:basedOn w:val="Heading1"/>
    <w:next w:val="ResumeHeading2"/>
    <w:uiPriority w:val="97"/>
    <w:unhideWhenUsed/>
    <w:rsid w:val="00E95AF1"/>
    <w:pPr>
      <w:spacing w:before="0" w:after="0"/>
    </w:pPr>
    <w:rPr>
      <w:rFonts w:eastAsia="Times New Roman"/>
      <w:position w:val="6"/>
    </w:rPr>
  </w:style>
  <w:style w:type="paragraph" w:customStyle="1" w:styleId="ResumeHeading3">
    <w:name w:val="Resume Heading 3"/>
    <w:basedOn w:val="Heading3"/>
    <w:next w:val="ResumeBodyTextProjects"/>
    <w:uiPriority w:val="97"/>
    <w:unhideWhenUsed/>
    <w:rsid w:val="00E95AF1"/>
    <w:pPr>
      <w:spacing w:after="120" w:line="259" w:lineRule="auto"/>
      <w:outlineLvl w:val="3"/>
    </w:pPr>
    <w:rPr>
      <w:rFonts w:ascii="Arial" w:eastAsia="Times New Roman" w:hAnsi="Arial"/>
      <w:color w:val="0085CA" w:themeColor="accent3"/>
      <w:sz w:val="32"/>
    </w:rPr>
  </w:style>
  <w:style w:type="paragraph" w:customStyle="1" w:styleId="ResumeHeading2">
    <w:name w:val="Resume Heading 2"/>
    <w:next w:val="ResumeBodyTextExperience"/>
    <w:uiPriority w:val="97"/>
    <w:unhideWhenUsed/>
    <w:rsid w:val="00E95AF1"/>
    <w:pPr>
      <w:spacing w:after="0"/>
      <w:outlineLvl w:val="2"/>
    </w:pPr>
    <w:rPr>
      <w:rFonts w:eastAsia="Times New Roman" w:cstheme="majorBidi"/>
      <w:color w:val="01669A" w:themeColor="accent1"/>
      <w:sz w:val="40"/>
      <w:szCs w:val="26"/>
    </w:rPr>
  </w:style>
  <w:style w:type="paragraph" w:customStyle="1" w:styleId="ResumeBodyTextEdCerts">
    <w:name w:val="Resume Body Text Ed &amp; Certs"/>
    <w:basedOn w:val="ResumeBodyTextProjects"/>
    <w:link w:val="ResumeBodyTextEdCertsChar"/>
    <w:uiPriority w:val="98"/>
    <w:unhideWhenUsed/>
    <w:rsid w:val="00E95AF1"/>
    <w:pPr>
      <w:keepLines w:val="0"/>
      <w:contextualSpacing/>
    </w:pPr>
  </w:style>
  <w:style w:type="paragraph" w:customStyle="1" w:styleId="ResumeBodyTextExperience">
    <w:name w:val="Resume Body Text Experience"/>
    <w:basedOn w:val="ResumeBodyTextProjects"/>
    <w:link w:val="ResumeBodyTextExperienceChar"/>
    <w:uiPriority w:val="98"/>
    <w:unhideWhenUsed/>
    <w:rsid w:val="00E95AF1"/>
    <w:pPr>
      <w:keepLines w:val="0"/>
      <w:spacing w:before="360" w:after="120"/>
    </w:pPr>
  </w:style>
  <w:style w:type="paragraph" w:customStyle="1" w:styleId="ResumeBodyTextTechnicalExpertise">
    <w:name w:val="Resume Body Text Technical Expertise"/>
    <w:basedOn w:val="ResumeBodyTextProjects"/>
    <w:uiPriority w:val="98"/>
    <w:unhideWhenUsed/>
    <w:rsid w:val="00E95AF1"/>
    <w:pPr>
      <w:keepLines w:val="0"/>
      <w:ind w:left="1526" w:hanging="1526"/>
    </w:pPr>
  </w:style>
  <w:style w:type="character" w:customStyle="1" w:styleId="ResumeBodyTextEdCertsChar">
    <w:name w:val="Resume Body Text Ed &amp; Certs Char"/>
    <w:link w:val="ResumeBodyTextEdCerts"/>
    <w:uiPriority w:val="98"/>
    <w:rsid w:val="00E95AF1"/>
    <w:rPr>
      <w:rFonts w:ascii="Arial" w:hAnsi="Arial"/>
    </w:rPr>
  </w:style>
  <w:style w:type="paragraph" w:styleId="Index1">
    <w:name w:val="index 1"/>
    <w:basedOn w:val="Normal"/>
    <w:next w:val="Normal"/>
    <w:autoRedefine/>
    <w:uiPriority w:val="99"/>
    <w:semiHidden/>
    <w:rsid w:val="00B46756"/>
    <w:pPr>
      <w:spacing w:after="0" w:line="240" w:lineRule="auto"/>
      <w:ind w:left="220" w:hanging="220"/>
    </w:pPr>
    <w:rPr>
      <w:rFonts w:eastAsia="Times New Roman" w:cs="Arial"/>
      <w:sz w:val="21"/>
    </w:rPr>
  </w:style>
  <w:style w:type="paragraph" w:customStyle="1" w:styleId="ResumeBodyTextProjects">
    <w:name w:val="Resume Body Text Projects"/>
    <w:basedOn w:val="Normal"/>
    <w:link w:val="ResumeBodyTextProjectsChar"/>
    <w:uiPriority w:val="98"/>
    <w:unhideWhenUsed/>
    <w:rsid w:val="00E95AF1"/>
    <w:pPr>
      <w:keepLines/>
      <w:spacing w:after="160"/>
    </w:pPr>
  </w:style>
  <w:style w:type="character" w:customStyle="1" w:styleId="ResumeBodyTextProjectsChar">
    <w:name w:val="Resume Body Text Projects Char"/>
    <w:link w:val="ResumeBodyTextProjects"/>
    <w:uiPriority w:val="98"/>
    <w:qFormat/>
    <w:rsid w:val="00E95AF1"/>
    <w:rPr>
      <w:rFonts w:ascii="Arial" w:hAnsi="Arial"/>
    </w:rPr>
  </w:style>
  <w:style w:type="table" w:styleId="TableClassic1">
    <w:name w:val="Table Classic 1"/>
    <w:basedOn w:val="TableNormal"/>
    <w:rsid w:val="00E95AF1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968C1"/>
    <w:pPr>
      <w:spacing w:after="0" w:line="240" w:lineRule="auto"/>
    </w:pPr>
    <w:rPr>
      <w:rFonts w:eastAsia="Times New Roman" w:cs="Arial"/>
    </w:rPr>
  </w:style>
  <w:style w:type="character" w:customStyle="1" w:styleId="ResumeBodyTextExperienceChar">
    <w:name w:val="Resume Body Text Experience Char"/>
    <w:link w:val="ResumeBodyTextExperience"/>
    <w:uiPriority w:val="98"/>
    <w:qFormat/>
    <w:rsid w:val="00E95AF1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rsid w:val="00B968C1"/>
    <w:pPr>
      <w:spacing w:line="300" w:lineRule="atLeast"/>
      <w:ind w:left="360"/>
      <w:contextualSpacing/>
    </w:pPr>
    <w:rPr>
      <w:rFonts w:eastAsia="Times New Roman" w:cs="Arial"/>
      <w:sz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444F"/>
    <w:rPr>
      <w:rFonts w:ascii="Arial" w:eastAsia="Times New Roman" w:hAnsi="Arial" w:cs="Arial"/>
      <w:sz w:val="21"/>
      <w:szCs w:val="20"/>
    </w:rPr>
  </w:style>
  <w:style w:type="paragraph" w:styleId="BodyText">
    <w:name w:val="Body Text"/>
    <w:basedOn w:val="Normal"/>
    <w:link w:val="BodyTextChar"/>
    <w:semiHidden/>
    <w:rsid w:val="00350422"/>
  </w:style>
  <w:style w:type="character" w:customStyle="1" w:styleId="BodyTextChar">
    <w:name w:val="Body Text Char"/>
    <w:basedOn w:val="DefaultParagraphFont"/>
    <w:link w:val="BodyText"/>
    <w:semiHidden/>
    <w:rsid w:val="007466E4"/>
    <w:rPr>
      <w:rFonts w:ascii="Arial" w:hAnsi="Arial"/>
    </w:rPr>
  </w:style>
  <w:style w:type="paragraph" w:customStyle="1" w:styleId="ResumeBullet">
    <w:name w:val="Resume Bullet"/>
    <w:basedOn w:val="ResumeBodyTextProjects"/>
    <w:link w:val="ResumeBulletChar"/>
    <w:uiPriority w:val="98"/>
    <w:unhideWhenUsed/>
    <w:rsid w:val="00E95AF1"/>
    <w:pPr>
      <w:numPr>
        <w:numId w:val="5"/>
      </w:numPr>
      <w:contextualSpacing/>
    </w:pPr>
  </w:style>
  <w:style w:type="character" w:customStyle="1" w:styleId="ResumeBulletChar">
    <w:name w:val="Resume Bullet Char"/>
    <w:basedOn w:val="DefaultParagraphFont"/>
    <w:link w:val="ResumeBullet"/>
    <w:uiPriority w:val="98"/>
    <w:rsid w:val="00E95AF1"/>
    <w:rPr>
      <w:rFonts w:ascii="Arial" w:hAnsi="Arial"/>
    </w:rPr>
  </w:style>
  <w:style w:type="character" w:customStyle="1" w:styleId="apple-converted-space">
    <w:name w:val="apple-converted-space"/>
    <w:basedOn w:val="DefaultParagraphFont"/>
    <w:uiPriority w:val="99"/>
    <w:semiHidden/>
    <w:rsid w:val="00B968C1"/>
  </w:style>
  <w:style w:type="character" w:styleId="FollowedHyperlink">
    <w:name w:val="FollowedHyperlink"/>
    <w:basedOn w:val="DefaultParagraphFont"/>
    <w:semiHidden/>
    <w:unhideWhenUsed/>
    <w:rsid w:val="00B968C1"/>
    <w:rPr>
      <w:color w:val="6A2A5B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95AF1"/>
    <w:pPr>
      <w:tabs>
        <w:tab w:val="right" w:leader="dot" w:pos="8280"/>
      </w:tabs>
      <w:spacing w:after="100" w:line="312" w:lineRule="auto"/>
      <w:ind w:left="660"/>
    </w:pPr>
    <w:rPr>
      <w:noProof/>
      <w:sz w:val="21"/>
    </w:rPr>
  </w:style>
  <w:style w:type="paragraph" w:customStyle="1" w:styleId="TableText">
    <w:name w:val="Table Text"/>
    <w:basedOn w:val="Normal"/>
    <w:link w:val="TableTextChar"/>
    <w:qFormat/>
    <w:rsid w:val="00234DF4"/>
    <w:pPr>
      <w:spacing w:before="120" w:after="120" w:line="240" w:lineRule="auto"/>
    </w:pPr>
    <w:rPr>
      <w:rFonts w:asciiTheme="minorHAnsi" w:hAnsiTheme="minorHAnsi"/>
      <w:bCs/>
    </w:rPr>
  </w:style>
  <w:style w:type="table" w:styleId="PlainTable2">
    <w:name w:val="Plain Table 2"/>
    <w:basedOn w:val="TableNormal"/>
    <w:uiPriority w:val="42"/>
    <w:rsid w:val="00E95AF1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092A2" w:themeColor="text1" w:themeTint="80"/>
        <w:bottom w:val="single" w:sz="4" w:space="0" w:color="9092A2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092A2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092A2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092A2" w:themeColor="text1" w:themeTint="80"/>
          <w:right w:val="single" w:sz="4" w:space="0" w:color="9092A2" w:themeColor="text1" w:themeTint="80"/>
        </w:tcBorders>
      </w:tcPr>
    </w:tblStylePr>
    <w:tblStylePr w:type="band2Vert">
      <w:tblPr/>
      <w:tcPr>
        <w:tcBorders>
          <w:left w:val="single" w:sz="4" w:space="0" w:color="9092A2" w:themeColor="text1" w:themeTint="80"/>
          <w:right w:val="single" w:sz="4" w:space="0" w:color="9092A2" w:themeColor="text1" w:themeTint="80"/>
        </w:tcBorders>
      </w:tcPr>
    </w:tblStylePr>
    <w:tblStylePr w:type="band1Horz">
      <w:tblPr/>
      <w:tcPr>
        <w:tcBorders>
          <w:top w:val="single" w:sz="4" w:space="0" w:color="9092A2" w:themeColor="text1" w:themeTint="80"/>
          <w:bottom w:val="single" w:sz="4" w:space="0" w:color="9092A2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1256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1A1256"/>
    <w:pPr>
      <w:spacing w:after="0" w:line="240" w:lineRule="auto"/>
    </w:pPr>
    <w:rPr>
      <w:rFonts w:eastAsia="Times New Roman" w:cs="Arial"/>
    </w:rPr>
  </w:style>
  <w:style w:type="character" w:customStyle="1" w:styleId="FootnoteTextChar">
    <w:name w:val="Footnote Text Char"/>
    <w:basedOn w:val="DefaultParagraphFont"/>
    <w:link w:val="FootnoteText"/>
    <w:semiHidden/>
    <w:rsid w:val="001A125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1A125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40478"/>
    <w:pPr>
      <w:spacing w:after="100" w:line="312" w:lineRule="auto"/>
      <w:ind w:left="360" w:right="360"/>
    </w:pPr>
    <w:rPr>
      <w:noProof/>
      <w:sz w:val="21"/>
    </w:rPr>
  </w:style>
  <w:style w:type="table" w:styleId="ListTable1Light">
    <w:name w:val="List Table 1 Light"/>
    <w:basedOn w:val="TableNormal"/>
    <w:uiPriority w:val="46"/>
    <w:rsid w:val="00E95A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D90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D9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A" w:themeFill="text1" w:themeFillTint="33"/>
      </w:tcPr>
    </w:tblStylePr>
    <w:tblStylePr w:type="band1Horz">
      <w:tblPr/>
      <w:tcPr>
        <w:shd w:val="clear" w:color="auto" w:fill="D3D3DA" w:themeFill="text1" w:themeFillTint="33"/>
      </w:tcPr>
    </w:tblStylePr>
  </w:style>
  <w:style w:type="paragraph" w:customStyle="1" w:styleId="LetterheadAddresses">
    <w:name w:val="Letterhead Addresses"/>
    <w:uiPriority w:val="99"/>
    <w:semiHidden/>
    <w:qFormat/>
    <w:rsid w:val="00E95AF1"/>
    <w:pPr>
      <w:spacing w:after="360" w:line="240" w:lineRule="auto"/>
    </w:pPr>
    <w:rPr>
      <w:rFonts w:eastAsia="Calibri" w:cs="Times New Roman"/>
      <w:color w:val="7B7B7B"/>
    </w:rPr>
  </w:style>
  <w:style w:type="table" w:customStyle="1" w:styleId="ResourceDataTable1">
    <w:name w:val="Resource Data Table 1"/>
    <w:basedOn w:val="TableNormal"/>
    <w:uiPriority w:val="99"/>
    <w:rsid w:val="0094613B"/>
    <w:pPr>
      <w:widowControl w:val="0"/>
      <w:spacing w:before="60" w:after="60"/>
    </w:pPr>
    <w:tblPr>
      <w:tblStyleRowBandSize w:val="1"/>
      <w:tblStyleColBandSize w:val="1"/>
      <w:tblBorders>
        <w:top w:val="single" w:sz="4" w:space="0" w:color="E2E3E4" w:themeColor="background2"/>
        <w:bottom w:val="single" w:sz="4" w:space="0" w:color="E2E3E4" w:themeColor="background2"/>
        <w:insideH w:val="single" w:sz="4" w:space="0" w:color="E2E3E4" w:themeColor="background2"/>
      </w:tblBorders>
      <w:tblCellMar>
        <w:left w:w="115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="120" w:beforeAutospacing="0" w:afterLines="0" w:after="60" w:afterAutospacing="0" w:line="288" w:lineRule="auto"/>
        <w:contextualSpacing w:val="0"/>
        <w:jc w:val="left"/>
      </w:pPr>
      <w:rPr>
        <w:rFonts w:asciiTheme="minorHAnsi" w:hAnsiTheme="minorHAnsi"/>
        <w:b/>
        <w:caps w:val="0"/>
        <w:smallCaps w:val="0"/>
        <w:color w:val="FFFFFF" w:themeColor="background1"/>
        <w:spacing w:val="0"/>
        <w:sz w:val="20"/>
      </w:rPr>
      <w:tblPr/>
      <w:trPr>
        <w:cantSplit w:val="0"/>
        <w:tblHeader/>
      </w:trPr>
      <w:tcPr>
        <w:tcBorders>
          <w:top w:val="single" w:sz="4" w:space="0" w:color="017BBB" w:themeColor="accent6"/>
          <w:left w:val="single" w:sz="4" w:space="0" w:color="017BBB" w:themeColor="accent6"/>
          <w:bottom w:val="single" w:sz="4" w:space="0" w:color="017BBB" w:themeColor="accent6"/>
          <w:right w:val="single" w:sz="4" w:space="0" w:color="017BBB" w:themeColor="accent6"/>
          <w:insideH w:val="single" w:sz="4" w:space="0" w:color="017BBB" w:themeColor="accent6"/>
          <w:insideV w:val="single" w:sz="4" w:space="0" w:color="017BBB" w:themeColor="accent6"/>
          <w:tl2br w:val="nil"/>
          <w:tr2bl w:val="nil"/>
        </w:tcBorders>
        <w:shd w:val="clear" w:color="auto" w:fill="017BBB"/>
        <w:vAlign w:val="bottom"/>
      </w:tcPr>
    </w:tblStylePr>
    <w:tblStylePr w:type="lastRow">
      <w:pPr>
        <w:jc w:val="left"/>
      </w:pPr>
      <w:rPr>
        <w:b/>
        <w:caps w:val="0"/>
        <w:smallCaps w:val="0"/>
        <w:color w:val="303139" w:themeColor="text1"/>
        <w:spacing w:val="0"/>
        <w:sz w:val="22"/>
      </w:rPr>
      <w:tblPr/>
      <w:tcPr>
        <w:tcBorders>
          <w:top w:val="double" w:sz="4" w:space="0" w:color="0085CA" w:themeColor="accent3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left"/>
      </w:pPr>
      <w:rPr>
        <w:b/>
        <w:color w:val="FFFFFF" w:themeColor="background1"/>
      </w:rPr>
      <w:tblPr/>
      <w:tcPr>
        <w:tcBorders>
          <w:top w:val="single" w:sz="4" w:space="0" w:color="017BBB" w:themeColor="accent6"/>
          <w:left w:val="single" w:sz="4" w:space="0" w:color="017BBB" w:themeColor="accent6"/>
          <w:bottom w:val="single" w:sz="4" w:space="0" w:color="017BBB" w:themeColor="accent6"/>
          <w:right w:val="single" w:sz="4" w:space="0" w:color="017BBB" w:themeColor="accent6"/>
          <w:insideH w:val="single" w:sz="4" w:space="0" w:color="017BBB" w:themeColor="accent6"/>
          <w:insideV w:val="single" w:sz="4" w:space="0" w:color="017BBB" w:themeColor="accent6"/>
          <w:tl2br w:val="nil"/>
          <w:tr2bl w:val="nil"/>
        </w:tcBorders>
        <w:shd w:val="clear" w:color="auto" w:fill="017BBB"/>
      </w:tcPr>
    </w:tblStylePr>
    <w:tblStylePr w:type="lastCol">
      <w:pPr>
        <w:jc w:val="right"/>
      </w:pPr>
      <w:tblPr/>
      <w:tcPr>
        <w:vAlign w:val="center"/>
      </w:tcPr>
    </w:tblStylePr>
    <w:tblStylePr w:type="band1Vert">
      <w:tblPr/>
      <w:tcPr>
        <w:tcBorders>
          <w:top w:val="single" w:sz="4" w:space="0" w:color="E2E3E4" w:themeColor="background2"/>
          <w:left w:val="nil"/>
          <w:bottom w:val="single" w:sz="4" w:space="0" w:color="E2E3E4" w:themeColor="background2"/>
          <w:right w:val="nil"/>
          <w:insideH w:val="single" w:sz="4" w:space="0" w:color="E2E3E4" w:themeColor="background2"/>
          <w:insideV w:val="nil"/>
          <w:tl2br w:val="nil"/>
          <w:tr2bl w:val="nil"/>
        </w:tcBorders>
        <w:shd w:val="clear" w:color="auto" w:fill="auto"/>
      </w:tcPr>
    </w:tblStylePr>
    <w:tblStylePr w:type="band2Vert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BBB" w:themeFill="accent6"/>
      </w:tcPr>
    </w:tblStylePr>
    <w:tblStylePr w:type="band2Horz">
      <w:tblPr/>
      <w:tcPr>
        <w:shd w:val="clear" w:color="auto" w:fill="E4E4E4" w:themeFill="accent2" w:themeFillTint="33"/>
      </w:tcPr>
    </w:tblStylePr>
    <w:tblStylePr w:type="neCell">
      <w:pPr>
        <w:jc w:val="right"/>
      </w:pPr>
      <w:tblPr/>
      <w:tcPr>
        <w:vAlign w:val="center"/>
      </w:tcPr>
    </w:tblStylePr>
    <w:tblStylePr w:type="seCell">
      <w:pPr>
        <w:jc w:val="right"/>
      </w:pPr>
    </w:tblStylePr>
  </w:style>
  <w:style w:type="table" w:styleId="PlainTable3">
    <w:name w:val="Plain Table 3"/>
    <w:basedOn w:val="TableNormal"/>
    <w:uiPriority w:val="43"/>
    <w:rsid w:val="00E95A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092A2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092A2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5A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42335"/>
    <w:rPr>
      <w:rFonts w:ascii="Times New Roman" w:hAnsi="Times New Roman" w:cs="Times New Roman"/>
      <w:sz w:val="24"/>
      <w:szCs w:val="24"/>
    </w:rPr>
  </w:style>
  <w:style w:type="table" w:customStyle="1" w:styleId="ResourceDataTable2">
    <w:name w:val="Resource Data Table 2"/>
    <w:basedOn w:val="TableNormal"/>
    <w:uiPriority w:val="99"/>
    <w:rsid w:val="0094613B"/>
    <w:pPr>
      <w:spacing w:before="60" w:after="60"/>
    </w:pPr>
    <w:tblPr>
      <w:tblStyleRowBandSize w:val="1"/>
      <w:tblStyleColBandSize w:val="1"/>
      <w:tblBorders>
        <w:top w:val="single" w:sz="4" w:space="0" w:color="DBEEF7" w:themeColor="accent4" w:themeTint="33"/>
        <w:bottom w:val="single" w:sz="4" w:space="0" w:color="DBEEF7" w:themeColor="accent4" w:themeTint="33"/>
        <w:insideH w:val="single" w:sz="4" w:space="0" w:color="DBEEF7" w:themeColor="accent4" w:themeTint="33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303139" w:themeColor="text1"/>
        <w:sz w:val="22"/>
      </w:rPr>
      <w:tblPr/>
      <w:tcPr>
        <w:tcBorders>
          <w:top w:val="single" w:sz="4" w:space="0" w:color="E2E3E4" w:themeColor="background2"/>
          <w:left w:val="single" w:sz="4" w:space="0" w:color="E2E3E4" w:themeColor="background2"/>
          <w:bottom w:val="single" w:sz="4" w:space="0" w:color="E2E3E4" w:themeColor="background2"/>
          <w:right w:val="single" w:sz="4" w:space="0" w:color="E2E3E4" w:themeColor="background2"/>
          <w:insideH w:val="single" w:sz="4" w:space="0" w:color="E2E3E4" w:themeColor="background2"/>
          <w:insideV w:val="single" w:sz="4" w:space="0" w:color="E2E3E4" w:themeColor="background2"/>
        </w:tcBorders>
        <w:shd w:val="clear" w:color="auto" w:fill="E2E3E4" w:themeFill="background2"/>
        <w:vAlign w:val="bottom"/>
      </w:tcPr>
    </w:tblStylePr>
    <w:tblStylePr w:type="lastRow">
      <w:rPr>
        <w:b/>
      </w:rPr>
      <w:tblPr/>
      <w:tcPr>
        <w:tcBorders>
          <w:top w:val="double" w:sz="4" w:space="0" w:color="017BBB" w:themeColor="accent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  <w:tblPr/>
      <w:tcPr>
        <w:tcBorders>
          <w:top w:val="single" w:sz="4" w:space="0" w:color="E2E3E4" w:themeColor="background2"/>
          <w:left w:val="single" w:sz="4" w:space="0" w:color="E2E3E4" w:themeColor="background2"/>
          <w:bottom w:val="single" w:sz="4" w:space="0" w:color="E2E3E4" w:themeColor="background2"/>
          <w:right w:val="single" w:sz="4" w:space="0" w:color="E2E3E4" w:themeColor="background2"/>
          <w:insideH w:val="single" w:sz="4" w:space="0" w:color="E2E3E4" w:themeColor="background2"/>
          <w:insideV w:val="single" w:sz="4" w:space="0" w:color="E2E3E4" w:themeColor="background2"/>
        </w:tcBorders>
        <w:shd w:val="clear" w:color="auto" w:fill="E2E3E4" w:themeFill="background2"/>
      </w:tcPr>
    </w:tblStylePr>
    <w:tblStylePr w:type="lastCol">
      <w:pPr>
        <w:jc w:val="right"/>
      </w:pPr>
    </w:tblStylePr>
    <w:tblStylePr w:type="band1Vert">
      <w:tblPr/>
      <w:tcPr>
        <w:tcBorders>
          <w:top w:val="nil"/>
          <w:left w:val="nil"/>
          <w:bottom w:val="single" w:sz="4" w:space="0" w:color="DBEEF7" w:themeColor="accent4" w:themeTint="33"/>
          <w:right w:val="nil"/>
          <w:insideH w:val="single" w:sz="4" w:space="0" w:color="DBEEF7" w:themeColor="accent4" w:themeTint="33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3E4" w:themeFill="background2"/>
      </w:tcPr>
    </w:tblStylePr>
    <w:tblStylePr w:type="band2Horz">
      <w:tblPr/>
      <w:tcPr>
        <w:shd w:val="clear" w:color="auto" w:fill="DBEEF7" w:themeFill="accent4" w:themeFillTint="33"/>
      </w:tcPr>
    </w:tblStylePr>
    <w:tblStylePr w:type="neCell">
      <w:pPr>
        <w:jc w:val="right"/>
      </w:pPr>
    </w:tblStylePr>
    <w:tblStylePr w:type="seCell">
      <w:pPr>
        <w:jc w:val="right"/>
      </w:pPr>
    </w:tblStylePr>
  </w:style>
  <w:style w:type="paragraph" w:customStyle="1" w:styleId="Note">
    <w:name w:val="Note"/>
    <w:basedOn w:val="Normal"/>
    <w:uiPriority w:val="9"/>
    <w:qFormat/>
    <w:rsid w:val="00ED4B91"/>
    <w:pPr>
      <w:ind w:left="720" w:hanging="720"/>
    </w:pPr>
    <w:rPr>
      <w:i/>
      <w:color w:val="7B7B7B" w:themeColor="accent2"/>
    </w:rPr>
  </w:style>
  <w:style w:type="paragraph" w:customStyle="1" w:styleId="TableTextBullet">
    <w:name w:val="Table Text Bullet"/>
    <w:basedOn w:val="Normal"/>
    <w:uiPriority w:val="15"/>
    <w:qFormat/>
    <w:rsid w:val="00E95AF1"/>
    <w:pPr>
      <w:numPr>
        <w:numId w:val="6"/>
      </w:numPr>
      <w:spacing w:before="120" w:after="120"/>
      <w:contextualSpacing/>
    </w:pPr>
    <w:rPr>
      <w:rFonts w:eastAsia="Calibri" w:cs="Arial"/>
    </w:rPr>
  </w:style>
  <w:style w:type="paragraph" w:customStyle="1" w:styleId="Requirement">
    <w:name w:val="Requirement"/>
    <w:basedOn w:val="Normal"/>
    <w:uiPriority w:val="16"/>
    <w:qFormat/>
    <w:rsid w:val="004F4B32"/>
    <w:pPr>
      <w:numPr>
        <w:numId w:val="27"/>
      </w:numPr>
    </w:pPr>
  </w:style>
  <w:style w:type="paragraph" w:customStyle="1" w:styleId="RequirementSubrequirement">
    <w:name w:val="Requirement (Subrequirement)"/>
    <w:basedOn w:val="Requirement"/>
    <w:uiPriority w:val="16"/>
    <w:qFormat/>
    <w:rsid w:val="004F4B32"/>
    <w:pPr>
      <w:numPr>
        <w:ilvl w:val="1"/>
      </w:numPr>
      <w:tabs>
        <w:tab w:val="left" w:pos="1620"/>
      </w:tabs>
    </w:pPr>
    <w:rPr>
      <w:rFonts w:asciiTheme="majorHAnsi" w:hAnsiTheme="majorHAnsi"/>
    </w:rPr>
  </w:style>
  <w:style w:type="paragraph" w:customStyle="1" w:styleId="RequirementBullet1">
    <w:name w:val="Requirement Bullet 1"/>
    <w:basedOn w:val="ListParagraph"/>
    <w:uiPriority w:val="16"/>
    <w:qFormat/>
    <w:rsid w:val="00B367DB"/>
    <w:pPr>
      <w:numPr>
        <w:numId w:val="17"/>
      </w:numPr>
    </w:pPr>
  </w:style>
  <w:style w:type="paragraph" w:customStyle="1" w:styleId="RequirementBullet2">
    <w:name w:val="Requirement Bullet 2"/>
    <w:basedOn w:val="RequirementBullet1"/>
    <w:uiPriority w:val="16"/>
    <w:qFormat/>
    <w:rsid w:val="00B367DB"/>
    <w:pPr>
      <w:numPr>
        <w:ilvl w:val="1"/>
        <w:numId w:val="18"/>
      </w:numPr>
    </w:pPr>
  </w:style>
  <w:style w:type="paragraph" w:customStyle="1" w:styleId="RequirementIndent">
    <w:name w:val="Requirement Indent"/>
    <w:basedOn w:val="Normal"/>
    <w:uiPriority w:val="16"/>
    <w:qFormat/>
    <w:rsid w:val="00DA3A9D"/>
    <w:pPr>
      <w:ind w:left="990"/>
    </w:pPr>
  </w:style>
  <w:style w:type="paragraph" w:customStyle="1" w:styleId="RequirementNote">
    <w:name w:val="Requirement Note"/>
    <w:basedOn w:val="Note"/>
    <w:uiPriority w:val="16"/>
    <w:qFormat/>
    <w:rsid w:val="00DA2FF9"/>
    <w:pPr>
      <w:ind w:left="1628" w:hanging="634"/>
    </w:pPr>
    <w:rPr>
      <w:rFonts w:asciiTheme="majorHAnsi" w:hAnsiTheme="majorHAnsi"/>
    </w:rPr>
  </w:style>
  <w:style w:type="paragraph" w:customStyle="1" w:styleId="NoteBullet">
    <w:name w:val="Note Bullet"/>
    <w:basedOn w:val="Note"/>
    <w:uiPriority w:val="9"/>
    <w:qFormat/>
    <w:rsid w:val="00E95AF1"/>
    <w:pPr>
      <w:numPr>
        <w:numId w:val="10"/>
      </w:numPr>
      <w:contextualSpacing/>
    </w:pPr>
  </w:style>
  <w:style w:type="paragraph" w:customStyle="1" w:styleId="CaptionStatusReport">
    <w:name w:val="Caption (Status Report)"/>
    <w:basedOn w:val="Caption"/>
    <w:next w:val="Normal"/>
    <w:uiPriority w:val="15"/>
    <w:qFormat/>
    <w:rsid w:val="00126A22"/>
    <w:pPr>
      <w:pBdr>
        <w:bottom w:val="single" w:sz="2" w:space="1" w:color="01669A" w:themeColor="accent1"/>
      </w:pBdr>
      <w:spacing w:before="600"/>
    </w:pPr>
    <w:rPr>
      <w:b/>
      <w:i w:val="0"/>
    </w:rPr>
  </w:style>
  <w:style w:type="paragraph" w:styleId="ListBullet2">
    <w:name w:val="List Bullet 2"/>
    <w:basedOn w:val="ListBullet"/>
    <w:uiPriority w:val="8"/>
    <w:qFormat/>
    <w:rsid w:val="0094613B"/>
    <w:pPr>
      <w:numPr>
        <w:numId w:val="23"/>
      </w:numPr>
      <w:tabs>
        <w:tab w:val="clear" w:pos="720"/>
      </w:tabs>
    </w:pPr>
  </w:style>
  <w:style w:type="paragraph" w:customStyle="1" w:styleId="TableTextNoSpacing">
    <w:name w:val="Table Text (No Spacing)"/>
    <w:basedOn w:val="TableText"/>
    <w:qFormat/>
    <w:rsid w:val="00E4783E"/>
    <w:pPr>
      <w:widowControl w:val="0"/>
      <w:spacing w:before="0" w:after="0"/>
    </w:pPr>
  </w:style>
  <w:style w:type="paragraph" w:styleId="ListBullet">
    <w:name w:val="List Bullet"/>
    <w:basedOn w:val="Normal"/>
    <w:uiPriority w:val="8"/>
    <w:qFormat/>
    <w:rsid w:val="00467D2A"/>
    <w:pPr>
      <w:numPr>
        <w:numId w:val="28"/>
      </w:numPr>
      <w:contextualSpacing/>
    </w:pPr>
    <w:rPr>
      <w:rFonts w:asciiTheme="majorHAnsi" w:hAnsiTheme="majorHAnsi"/>
    </w:rPr>
  </w:style>
  <w:style w:type="paragraph" w:customStyle="1" w:styleId="Subtitle2">
    <w:name w:val="Subtitle 2"/>
    <w:basedOn w:val="Subtitle"/>
    <w:uiPriority w:val="11"/>
    <w:unhideWhenUsed/>
    <w:qFormat/>
    <w:rsid w:val="00347949"/>
    <w:rPr>
      <w:sz w:val="32"/>
    </w:rPr>
  </w:style>
  <w:style w:type="paragraph" w:customStyle="1" w:styleId="Subtitle3">
    <w:name w:val="Subtitle 3"/>
    <w:basedOn w:val="Subtitle2"/>
    <w:uiPriority w:val="11"/>
    <w:unhideWhenUsed/>
    <w:qFormat/>
    <w:rsid w:val="00347949"/>
    <w:pPr>
      <w:spacing w:after="120" w:line="288" w:lineRule="auto"/>
    </w:pPr>
    <w:rPr>
      <w:sz w:val="20"/>
    </w:rPr>
  </w:style>
  <w:style w:type="paragraph" w:styleId="ListBullet3">
    <w:name w:val="List Bullet 3"/>
    <w:basedOn w:val="Normal"/>
    <w:uiPriority w:val="8"/>
    <w:rsid w:val="0094613B"/>
    <w:pPr>
      <w:numPr>
        <w:numId w:val="24"/>
      </w:numPr>
      <w:tabs>
        <w:tab w:val="clear" w:pos="1080"/>
      </w:tabs>
      <w:contextualSpacing/>
    </w:pPr>
    <w:rPr>
      <w:rFonts w:asciiTheme="majorHAnsi" w:hAnsiTheme="majorHAnsi"/>
    </w:rPr>
  </w:style>
  <w:style w:type="paragraph" w:styleId="ListBullet4">
    <w:name w:val="List Bullet 4"/>
    <w:basedOn w:val="Normal"/>
    <w:uiPriority w:val="8"/>
    <w:rsid w:val="0094613B"/>
    <w:pPr>
      <w:numPr>
        <w:numId w:val="25"/>
      </w:numPr>
      <w:tabs>
        <w:tab w:val="clear" w:pos="1440"/>
      </w:tabs>
      <w:contextualSpacing/>
    </w:pPr>
    <w:rPr>
      <w:rFonts w:asciiTheme="majorHAnsi" w:hAnsiTheme="majorHAnsi"/>
    </w:rPr>
  </w:style>
  <w:style w:type="paragraph" w:styleId="ListBullet5">
    <w:name w:val="List Bullet 5"/>
    <w:basedOn w:val="Normal"/>
    <w:uiPriority w:val="8"/>
    <w:rsid w:val="0094613B"/>
    <w:pPr>
      <w:numPr>
        <w:numId w:val="26"/>
      </w:numPr>
      <w:tabs>
        <w:tab w:val="clear" w:pos="1800"/>
      </w:tabs>
      <w:contextualSpacing/>
    </w:pPr>
    <w:rPr>
      <w:rFonts w:asciiTheme="majorHAnsi" w:hAnsiTheme="majorHAnsi"/>
    </w:rPr>
  </w:style>
  <w:style w:type="paragraph" w:customStyle="1" w:styleId="TableBullet">
    <w:name w:val="Table Bullet"/>
    <w:basedOn w:val="ListBullet"/>
    <w:qFormat/>
    <w:rsid w:val="003C08B1"/>
    <w:pPr>
      <w:widowControl w:val="0"/>
      <w:spacing w:before="60" w:after="60"/>
      <w:ind w:left="210" w:hanging="210"/>
    </w:pPr>
    <w:rPr>
      <w:rFonts w:ascii="Arial" w:hAnsi="Arial"/>
      <w:szCs w:val="22"/>
    </w:rPr>
  </w:style>
  <w:style w:type="paragraph" w:customStyle="1" w:styleId="FooterResume">
    <w:name w:val="Footer (Resume)"/>
    <w:basedOn w:val="Footer"/>
    <w:qFormat/>
    <w:rsid w:val="004A4DC2"/>
    <w:pPr>
      <w:pBdr>
        <w:top w:val="none" w:sz="0" w:space="0" w:color="auto"/>
      </w:pBdr>
      <w:jc w:val="right"/>
    </w:pPr>
    <w:rPr>
      <w:color w:val="585961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Corporate\Resource%20Data\Marketing\Brand\Templates\Word%20Document%20Gold%20Master.dotx" TargetMode="External"/></Relationships>
</file>

<file path=word/theme/theme1.xml><?xml version="1.0" encoding="utf-8"?>
<a:theme xmlns:a="http://schemas.openxmlformats.org/drawingml/2006/main" name="Office Theme">
  <a:themeElements>
    <a:clrScheme name="Resource Data">
      <a:dk1>
        <a:srgbClr val="303139"/>
      </a:dk1>
      <a:lt1>
        <a:srgbClr val="FFFFFF"/>
      </a:lt1>
      <a:dk2>
        <a:srgbClr val="585961"/>
      </a:dk2>
      <a:lt2>
        <a:srgbClr val="E2E3E4"/>
      </a:lt2>
      <a:accent1>
        <a:srgbClr val="01669A"/>
      </a:accent1>
      <a:accent2>
        <a:srgbClr val="7B7B7B"/>
      </a:accent2>
      <a:accent3>
        <a:srgbClr val="0085CA"/>
      </a:accent3>
      <a:accent4>
        <a:srgbClr val="4DAADA"/>
      </a:accent4>
      <a:accent5>
        <a:srgbClr val="C8C8C8"/>
      </a:accent5>
      <a:accent6>
        <a:srgbClr val="017BBB"/>
      </a:accent6>
      <a:hlink>
        <a:srgbClr val="0A5784"/>
      </a:hlink>
      <a:folHlink>
        <a:srgbClr val="6A2A5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010A6-C902-41CD-B23A-749E9450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Document Gold Master.dotx</Template>
  <TotalTime>211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Road Log Widget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Log Widget User Instructions</dc:title>
  <dc:subject>AKDOT</dc:subject>
  <dc:creator>Rachel Shedd</dc:creator>
  <cp:keywords/>
  <dc:description/>
  <cp:lastModifiedBy>Erin Helton</cp:lastModifiedBy>
  <cp:revision>3</cp:revision>
  <cp:lastPrinted>2018-11-02T20:08:00Z</cp:lastPrinted>
  <dcterms:created xsi:type="dcterms:W3CDTF">2019-11-12T21:22:00Z</dcterms:created>
  <dcterms:modified xsi:type="dcterms:W3CDTF">2019-11-13T02:07:00Z</dcterms:modified>
</cp:coreProperties>
</file>